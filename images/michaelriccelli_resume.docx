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70DDB" w14:textId="77777777" w:rsidR="008C503B" w:rsidRDefault="00BE4B14">
      <w:pPr>
        <w:pStyle w:val="Heading1"/>
      </w:pPr>
      <w:r>
        <w:t>Objective</w:t>
      </w:r>
    </w:p>
    <w:sdt>
      <w:sdtPr>
        <w:id w:val="9459735"/>
        <w:placeholder>
          <w:docPart w:val="3F69BEE67C3A1741B2BD41BB473B352E"/>
        </w:placeholder>
      </w:sdtPr>
      <w:sdtEndPr/>
      <w:sdtContent>
        <w:p w14:paraId="14EB7CD4" w14:textId="18397B34" w:rsidR="008C503B" w:rsidRDefault="00285BD8">
          <w:pPr>
            <w:pStyle w:val="BodyText"/>
          </w:pPr>
          <w:r w:rsidRPr="00285BD8">
            <w:t xml:space="preserve">To join a top-notch </w:t>
          </w:r>
          <w:r w:rsidR="008D0AFF">
            <w:t xml:space="preserve">team of web developers and designers with the goal of delivering </w:t>
          </w:r>
          <w:r w:rsidR="00B9316C">
            <w:t>cutting edge user experiences.</w:t>
          </w:r>
        </w:p>
      </w:sdtContent>
    </w:sdt>
    <w:p w14:paraId="29208491" w14:textId="77777777" w:rsidR="008C503B" w:rsidRDefault="00BE4B14">
      <w:pPr>
        <w:pStyle w:val="Heading1"/>
      </w:pPr>
      <w:r>
        <w:t>Experience</w:t>
      </w:r>
    </w:p>
    <w:sdt>
      <w:sdtPr>
        <w:id w:val="-1705630575"/>
        <w:placeholder>
          <w:docPart w:val="3BAFB32A787D7144AFBCE48D49326649"/>
        </w:placeholder>
      </w:sdtPr>
      <w:sdtEndPr/>
      <w:sdtContent>
        <w:p w14:paraId="6FA4241E" w14:textId="0A7D572D" w:rsidR="00F12BF9" w:rsidRDefault="001C52B7" w:rsidP="00F12BF9">
          <w:pPr>
            <w:pStyle w:val="Heading2"/>
          </w:pPr>
          <w:sdt>
            <w:sdtPr>
              <w:id w:val="536553847"/>
              <w:placeholder>
                <w:docPart w:val="54C9D2C5EDC2184788A01DC334EDD566"/>
              </w:placeholder>
            </w:sdtPr>
            <w:sdtEndPr/>
            <w:sdtContent>
              <w:r w:rsidR="00F12BF9">
                <w:t>Web Developer II – Oncology Nursing Society - Coraopolis, PA 15275</w:t>
              </w:r>
            </w:sdtContent>
          </w:sdt>
          <w:r w:rsidR="00F12BF9">
            <w:tab/>
            <w:t>2014 - Present</w:t>
          </w:r>
        </w:p>
        <w:sdt>
          <w:sdtPr>
            <w:rPr>
              <w:rFonts w:asciiTheme="majorHAnsi" w:eastAsiaTheme="majorEastAsia" w:hAnsiTheme="majorHAnsi" w:cstheme="majorBidi"/>
              <w:b/>
              <w:bCs/>
              <w:color w:val="000000" w:themeColor="text1"/>
              <w:szCs w:val="20"/>
            </w:rPr>
            <w:id w:val="400947129"/>
            <w:placeholder>
              <w:docPart w:val="E25AD5B7FF8DD44ABD54E6A627E30C07"/>
            </w:placeholder>
          </w:sdtPr>
          <w:sdtEndPr/>
          <w:sdtContent>
            <w:p w14:paraId="070A822C" w14:textId="4A33F7B9" w:rsidR="00F12BF9" w:rsidRDefault="00F12BF9" w:rsidP="00F12BF9">
              <w:pPr>
                <w:pStyle w:val="ListBullet"/>
              </w:pPr>
              <w:r>
                <w:t xml:space="preserve">Responsible for all Front End User Interface Design work for products created in WordPress and Angular 2 </w:t>
              </w:r>
            </w:p>
            <w:p w14:paraId="480B2815" w14:textId="77777777" w:rsidR="00237C23" w:rsidRDefault="00F12BF9" w:rsidP="00F12BF9">
              <w:pPr>
                <w:pStyle w:val="ListBullet"/>
              </w:pPr>
              <w:r>
                <w:t>C</w:t>
              </w:r>
              <w:r w:rsidRPr="00F12BF9">
                <w:t>ollaborate with internal business stakeholders and application developers in the design, creation, and enhancement of websites and applications for both desktop PCs and mobile devices</w:t>
              </w:r>
              <w:r w:rsidR="00237C23">
                <w:t xml:space="preserve">. </w:t>
              </w:r>
            </w:p>
            <w:p w14:paraId="13FBA2DF" w14:textId="6F0D885D" w:rsidR="00F12BF9" w:rsidRDefault="00237C23" w:rsidP="00F12BF9">
              <w:pPr>
                <w:pStyle w:val="ListBullet"/>
              </w:pPr>
              <w:r>
                <w:t>C</w:t>
              </w:r>
              <w:r w:rsidR="00F12BF9" w:rsidRPr="00F12BF9">
                <w:t>reate and maintain styling, themes, and templates for web pages and applications both inside and outside of content management systems.</w:t>
              </w:r>
              <w:r w:rsidR="00F12BF9">
                <w:t xml:space="preserve"> </w:t>
              </w:r>
            </w:p>
            <w:p w14:paraId="14C05FEB" w14:textId="5BFBAC6D" w:rsidR="00F12BF9" w:rsidRDefault="00F12BF9" w:rsidP="00206A06">
              <w:pPr>
                <w:pStyle w:val="ListBullet"/>
              </w:pPr>
              <w:r>
                <w:t xml:space="preserve">Utilize Kanban and Agile project workflow. </w:t>
              </w:r>
            </w:p>
            <w:p w14:paraId="6112AB23" w14:textId="3985760C" w:rsidR="00B9316C" w:rsidRDefault="00B9316C" w:rsidP="00206A06">
              <w:pPr>
                <w:pStyle w:val="ListBullet"/>
              </w:pPr>
              <w:r>
                <w:t>Developed and maintain design system</w:t>
              </w:r>
            </w:p>
            <w:p w14:paraId="39C58E99" w14:textId="55C0918A" w:rsidR="00F12BF9" w:rsidRPr="00F12BF9" w:rsidRDefault="001C52B7" w:rsidP="00F12BF9">
              <w:pPr>
                <w:pStyle w:val="Heading2"/>
                <w:rPr>
                  <w:rFonts w:asciiTheme="minorHAnsi" w:eastAsiaTheme="minorEastAsia" w:hAnsiTheme="minorHAnsi" w:cstheme="minorBidi"/>
                  <w:color w:val="auto"/>
                  <w:sz w:val="24"/>
                  <w:szCs w:val="24"/>
                </w:rPr>
              </w:pPr>
            </w:p>
          </w:sdtContent>
        </w:sdt>
      </w:sdtContent>
    </w:sdt>
    <w:sdt>
      <w:sdtPr>
        <w:id w:val="9459739"/>
        <w:placeholder>
          <w:docPart w:val="109A25D4B4836749938AC520CE175A7E"/>
        </w:placeholder>
      </w:sdtPr>
      <w:sdtEndPr/>
      <w:sdtContent>
        <w:p w14:paraId="2B55E548" w14:textId="4EFBC966" w:rsidR="0050622D" w:rsidRDefault="001C52B7" w:rsidP="0050622D">
          <w:pPr>
            <w:pStyle w:val="Heading2"/>
          </w:pPr>
          <w:sdt>
            <w:sdtPr>
              <w:id w:val="1820615578"/>
              <w:placeholder>
                <w:docPart w:val="05E48D3196CF7842AC7E4014D17286DD"/>
              </w:placeholder>
            </w:sdtPr>
            <w:sdtEndPr/>
            <w:sdtContent>
              <w:r w:rsidR="0050622D">
                <w:t>Senior Web/Graphic Designer – Amber Products - Imperial, PA 15108</w:t>
              </w:r>
            </w:sdtContent>
          </w:sdt>
          <w:r w:rsidR="0050622D">
            <w:tab/>
            <w:t>20</w:t>
          </w:r>
          <w:r w:rsidR="007D02E0">
            <w:t xml:space="preserve">13 - </w:t>
          </w:r>
          <w:r w:rsidR="00F12BF9">
            <w:t>2014</w:t>
          </w:r>
        </w:p>
        <w:sdt>
          <w:sdtPr>
            <w:rPr>
              <w:rFonts w:asciiTheme="majorHAnsi" w:eastAsiaTheme="majorEastAsia" w:hAnsiTheme="majorHAnsi" w:cstheme="majorBidi"/>
              <w:b/>
              <w:bCs/>
              <w:color w:val="000000" w:themeColor="text1"/>
              <w:szCs w:val="20"/>
            </w:rPr>
            <w:id w:val="1374968629"/>
            <w:placeholder>
              <w:docPart w:val="3E0944481D07574FBF395BA1E11E8154"/>
            </w:placeholder>
          </w:sdtPr>
          <w:sdtEndPr/>
          <w:sdtContent>
            <w:p w14:paraId="1949B6A7" w14:textId="0F2E80C1" w:rsidR="0050622D" w:rsidRDefault="0050622D" w:rsidP="0050622D">
              <w:pPr>
                <w:pStyle w:val="ListBullet"/>
              </w:pPr>
              <w:r w:rsidRPr="00285BD8">
                <w:t xml:space="preserve">Project manage and </w:t>
              </w:r>
              <w:r>
                <w:t>design</w:t>
              </w:r>
              <w:r w:rsidRPr="00285BD8">
                <w:t xml:space="preserve"> all corporate</w:t>
              </w:r>
              <w:r>
                <w:t xml:space="preserve"> marketing pieces for the web; website updates, microsites (landing pages), email marketing, </w:t>
              </w:r>
              <w:r w:rsidRPr="00285BD8">
                <w:t>online advertising</w:t>
              </w:r>
              <w:r>
                <w:t>, and social media campaigns.</w:t>
              </w:r>
            </w:p>
            <w:p w14:paraId="3BF0E0B0" w14:textId="3F772ABE" w:rsidR="0050622D" w:rsidRDefault="0050622D" w:rsidP="0050622D">
              <w:pPr>
                <w:pStyle w:val="ListBullet"/>
              </w:pPr>
              <w:r>
                <w:t>Managing wireframe process and mind mapping diagrams for new retail skincare website.</w:t>
              </w:r>
            </w:p>
            <w:p w14:paraId="05391371" w14:textId="06A05E87" w:rsidR="0050622D" w:rsidRDefault="0050622D" w:rsidP="0050622D">
              <w:pPr>
                <w:pStyle w:val="ListBullet"/>
              </w:pPr>
              <w:r w:rsidRPr="00285BD8">
                <w:t xml:space="preserve">Handle all front-end </w:t>
              </w:r>
              <w:r>
                <w:t>web updates</w:t>
              </w:r>
              <w:r w:rsidRPr="00285BD8">
                <w:t xml:space="preserve">; </w:t>
              </w:r>
              <w:r w:rsidRPr="00234572">
                <w:rPr>
                  <w:i/>
                </w:rPr>
                <w:t xml:space="preserve">HTML, CSS, </w:t>
              </w:r>
              <w:r>
                <w:rPr>
                  <w:i/>
                </w:rPr>
                <w:t>jQ</w:t>
              </w:r>
              <w:r w:rsidRPr="00234572">
                <w:rPr>
                  <w:i/>
                </w:rPr>
                <w:t>uery,</w:t>
              </w:r>
              <w:r>
                <w:t xml:space="preserve"> </w:t>
              </w:r>
            </w:p>
            <w:p w14:paraId="45BF0698" w14:textId="668D6951" w:rsidR="0050622D" w:rsidRDefault="0050622D" w:rsidP="0050622D">
              <w:pPr>
                <w:pStyle w:val="ListBullet"/>
              </w:pPr>
              <w:r>
                <w:t xml:space="preserve">Maintain and analyze website </w:t>
              </w:r>
              <w:r w:rsidR="006D4442">
                <w:t>G</w:t>
              </w:r>
              <w:r>
                <w:t xml:space="preserve">oogle analytics and e-marketing </w:t>
              </w:r>
              <w:r w:rsidR="00BF68AC">
                <w:t>Constant Contact</w:t>
              </w:r>
              <w:r>
                <w:t xml:space="preserve"> analytics to effectively improve on the design and placement of content on web and email templates.</w:t>
              </w:r>
            </w:p>
            <w:p w14:paraId="4983545E" w14:textId="4C6CC577" w:rsidR="0050622D" w:rsidRDefault="001C52B7" w:rsidP="0050622D">
              <w:pPr>
                <w:pStyle w:val="Heading2"/>
              </w:pPr>
            </w:p>
          </w:sdtContent>
        </w:sdt>
      </w:sdtContent>
    </w:sdt>
    <w:p w14:paraId="5F8A8750" w14:textId="32A7EE56" w:rsidR="008C503B" w:rsidRDefault="00542DA0">
      <w:pPr>
        <w:pStyle w:val="Heading2"/>
      </w:pPr>
      <w:r>
        <w:t>Senior Web</w:t>
      </w:r>
      <w:r w:rsidR="0067525E">
        <w:t>/Graphic</w:t>
      </w:r>
      <w:r>
        <w:t xml:space="preserve"> Designer - </w:t>
      </w:r>
      <w:r w:rsidR="00285BD8">
        <w:t>Douglas Laboratories</w:t>
      </w:r>
      <w:r w:rsidR="00D96799" w:rsidRPr="00D96799">
        <w:rPr>
          <w:vertAlign w:val="superscript"/>
        </w:rPr>
        <w:t>®</w:t>
      </w:r>
      <w:r w:rsidR="00285BD8">
        <w:t xml:space="preserve"> - Coraopolis, PA 15108</w:t>
      </w:r>
      <w:r w:rsidR="00BE4B14">
        <w:tab/>
      </w:r>
      <w:r w:rsidR="00285BD8">
        <w:t xml:space="preserve">2000 - </w:t>
      </w:r>
      <w:r w:rsidR="0067525E">
        <w:t>2013</w:t>
      </w:r>
    </w:p>
    <w:sdt>
      <w:sdtPr>
        <w:id w:val="9459741"/>
        <w:placeholder>
          <w:docPart w:val="56A47B59D10B724A8A3A99D8255A23F8"/>
        </w:placeholder>
      </w:sdtPr>
      <w:sdtEndPr/>
      <w:sdtContent>
        <w:p w14:paraId="607603B1" w14:textId="03DFEFA5" w:rsidR="00285BD8" w:rsidRDefault="00285BD8" w:rsidP="00285BD8">
          <w:pPr>
            <w:pStyle w:val="ListBullet"/>
          </w:pPr>
          <w:r w:rsidRPr="00285BD8">
            <w:t>Project manage</w:t>
          </w:r>
          <w:r w:rsidR="0067525E">
            <w:t>d</w:t>
          </w:r>
          <w:r w:rsidRPr="00285BD8">
            <w:t xml:space="preserve"> and </w:t>
          </w:r>
          <w:r w:rsidR="0067525E">
            <w:t>designed</w:t>
          </w:r>
          <w:r w:rsidRPr="00285BD8">
            <w:t xml:space="preserve"> all corporate</w:t>
          </w:r>
          <w:r w:rsidR="00F211F6">
            <w:t xml:space="preserve"> marketing pieces for the web; websites, </w:t>
          </w:r>
          <w:r w:rsidR="0067525E">
            <w:t xml:space="preserve">microsites (landing pages), website updates, </w:t>
          </w:r>
          <w:r w:rsidR="00F211F6">
            <w:t xml:space="preserve">email marketing, </w:t>
          </w:r>
          <w:r w:rsidRPr="00285BD8">
            <w:t>online advertising</w:t>
          </w:r>
          <w:r w:rsidR="00F211F6">
            <w:t>,</w:t>
          </w:r>
          <w:r w:rsidR="0067525E">
            <w:t xml:space="preserve"> </w:t>
          </w:r>
          <w:r w:rsidR="00F211F6">
            <w:t>and social media campaigns</w:t>
          </w:r>
          <w:r w:rsidR="0050622D">
            <w:t>.</w:t>
          </w:r>
        </w:p>
        <w:p w14:paraId="718024DB" w14:textId="761E5A9A" w:rsidR="0067525E" w:rsidRDefault="0067525E" w:rsidP="00285BD8">
          <w:pPr>
            <w:pStyle w:val="ListBullet"/>
          </w:pPr>
          <w:r>
            <w:t>Project managed and designed all graphics for print while maintaining brand standards; corporate brand ads, corporate new product ads, marketing collateral, email marketing designs, tradeshow graphics and tradeshow/conference materials.</w:t>
          </w:r>
        </w:p>
        <w:p w14:paraId="2A789244" w14:textId="2897D42A" w:rsidR="00285BD8" w:rsidRDefault="00285BD8" w:rsidP="00285BD8">
          <w:pPr>
            <w:pStyle w:val="ListBullet"/>
          </w:pPr>
          <w:r w:rsidRPr="00285BD8">
            <w:t xml:space="preserve">Managed and redesigned the corporate website utilizing an </w:t>
          </w:r>
          <w:r>
            <w:t xml:space="preserve">extensive wireframe process; </w:t>
          </w:r>
          <w:r w:rsidRPr="00285BD8">
            <w:t xml:space="preserve">consolidated </w:t>
          </w:r>
          <w:r w:rsidR="00D96799">
            <w:t>all content</w:t>
          </w:r>
          <w:r w:rsidRPr="00285BD8">
            <w:t xml:space="preserve"> and created a bett</w:t>
          </w:r>
          <w:r w:rsidR="00F211F6">
            <w:t>er user and shopping experience for both internal and external stakeholders.</w:t>
          </w:r>
        </w:p>
        <w:p w14:paraId="6E9002EE" w14:textId="3B5762DB" w:rsidR="00285BD8" w:rsidRDefault="00285BD8" w:rsidP="00285BD8">
          <w:pPr>
            <w:pStyle w:val="ListBullet"/>
          </w:pPr>
          <w:r w:rsidRPr="00285BD8">
            <w:t>Developed</w:t>
          </w:r>
          <w:r w:rsidR="00F15132">
            <w:t xml:space="preserve"> branding,</w:t>
          </w:r>
          <w:r w:rsidRPr="00285BD8">
            <w:t xml:space="preserve"> website</w:t>
          </w:r>
          <w:r w:rsidR="00F211F6">
            <w:t xml:space="preserve"> and e-marketing campaign</w:t>
          </w:r>
          <w:r w:rsidRPr="00285BD8">
            <w:t xml:space="preserve"> for new corporate brand launch.</w:t>
          </w:r>
        </w:p>
        <w:p w14:paraId="25CD6890" w14:textId="35AD9535" w:rsidR="00285BD8" w:rsidRDefault="00285BD8" w:rsidP="00285BD8">
          <w:pPr>
            <w:pStyle w:val="ListBullet"/>
          </w:pPr>
          <w:r w:rsidRPr="00285BD8">
            <w:t xml:space="preserve">Handle all </w:t>
          </w:r>
          <w:r w:rsidR="00224E26" w:rsidRPr="00285BD8">
            <w:t>front-end</w:t>
          </w:r>
          <w:r w:rsidRPr="00285BD8">
            <w:t xml:space="preserve"> </w:t>
          </w:r>
          <w:r w:rsidR="007B183E">
            <w:t>web updates</w:t>
          </w:r>
          <w:r w:rsidRPr="00285BD8">
            <w:t xml:space="preserve">; </w:t>
          </w:r>
          <w:r w:rsidRPr="00234572">
            <w:rPr>
              <w:i/>
            </w:rPr>
            <w:t xml:space="preserve">HTML, CSS, </w:t>
          </w:r>
          <w:r w:rsidR="00C20FEC">
            <w:rPr>
              <w:i/>
            </w:rPr>
            <w:t>jQ</w:t>
          </w:r>
          <w:r w:rsidRPr="00234572">
            <w:rPr>
              <w:i/>
            </w:rPr>
            <w:t>uery,</w:t>
          </w:r>
          <w:r w:rsidR="00D50A0D">
            <w:t xml:space="preserve"> in a </w:t>
          </w:r>
          <w:r w:rsidR="00224E26" w:rsidRPr="00234572">
            <w:rPr>
              <w:i/>
            </w:rPr>
            <w:t>ColdFusion</w:t>
          </w:r>
          <w:r w:rsidR="00D50A0D" w:rsidRPr="00234572">
            <w:rPr>
              <w:i/>
            </w:rPr>
            <w:t xml:space="preserve"> environment</w:t>
          </w:r>
          <w:r w:rsidR="00D50A0D">
            <w:t>,</w:t>
          </w:r>
          <w:r>
            <w:t xml:space="preserve"> Photoshop, </w:t>
          </w:r>
          <w:r w:rsidR="00224E26">
            <w:t>Illustrator</w:t>
          </w:r>
          <w:r w:rsidR="00224E26" w:rsidRPr="00285BD8">
            <w:t xml:space="preserve"> and</w:t>
          </w:r>
          <w:r w:rsidRPr="00285BD8">
            <w:t xml:space="preserve"> Fireworks.</w:t>
          </w:r>
        </w:p>
        <w:p w14:paraId="543118C7" w14:textId="7AE70062" w:rsidR="00D96799" w:rsidRDefault="0067525E" w:rsidP="00285BD8">
          <w:pPr>
            <w:pStyle w:val="ListBullet"/>
          </w:pPr>
          <w:r>
            <w:t xml:space="preserve">Utilizing my graphic design </w:t>
          </w:r>
          <w:proofErr w:type="gramStart"/>
          <w:r>
            <w:t>skills</w:t>
          </w:r>
          <w:proofErr w:type="gramEnd"/>
          <w:r>
            <w:t xml:space="preserve"> I designed the graphics for all the steps of the Douglas Labs</w:t>
          </w:r>
          <w:r w:rsidR="00611C8F">
            <w:t xml:space="preserve"> i</w:t>
          </w:r>
          <w:r>
            <w:t>P</w:t>
          </w:r>
          <w:r w:rsidR="00611C8F">
            <w:t>hone app</w:t>
          </w:r>
          <w:r w:rsidR="00D96799">
            <w:t>.</w:t>
          </w:r>
        </w:p>
        <w:p w14:paraId="1DAE54D7" w14:textId="2D717EE8" w:rsidR="00F211F6" w:rsidRDefault="00F211F6" w:rsidP="00285BD8">
          <w:pPr>
            <w:pStyle w:val="ListBullet"/>
          </w:pPr>
          <w:r>
            <w:lastRenderedPageBreak/>
            <w:t>Maintain and analyze website</w:t>
          </w:r>
          <w:r w:rsidR="0067525E">
            <w:t xml:space="preserve"> google analytics</w:t>
          </w:r>
          <w:r>
            <w:t xml:space="preserve"> and e</w:t>
          </w:r>
          <w:r w:rsidR="00155880">
            <w:t>-</w:t>
          </w:r>
          <w:r>
            <w:t xml:space="preserve">marketing </w:t>
          </w:r>
          <w:r w:rsidR="0067525E">
            <w:t xml:space="preserve">Mailchimp </w:t>
          </w:r>
          <w:r>
            <w:t xml:space="preserve">analytics to effectively improve </w:t>
          </w:r>
          <w:r w:rsidR="0067525E">
            <w:t>on the design and placement of content on web and email templates.</w:t>
          </w:r>
        </w:p>
        <w:p w14:paraId="7A907A88" w14:textId="3D094447" w:rsidR="008C503B" w:rsidRDefault="001C52B7" w:rsidP="0067525E">
          <w:pPr>
            <w:pStyle w:val="ListBullet"/>
            <w:numPr>
              <w:ilvl w:val="0"/>
              <w:numId w:val="0"/>
            </w:numPr>
            <w:ind w:left="360"/>
          </w:pPr>
        </w:p>
      </w:sdtContent>
    </w:sdt>
    <w:p w14:paraId="13B9B75C" w14:textId="5F41DF81" w:rsidR="008C503B" w:rsidRDefault="001C52B7">
      <w:pPr>
        <w:pStyle w:val="Heading2"/>
      </w:pPr>
      <w:sdt>
        <w:sdtPr>
          <w:id w:val="9459744"/>
          <w:placeholder>
            <w:docPart w:val="725B0CBA6F796544A7EF9AE5A1F27E82"/>
          </w:placeholder>
        </w:sdtPr>
        <w:sdtEndPr/>
        <w:sdtContent>
          <w:r w:rsidR="006F11B0">
            <w:t xml:space="preserve">Freelance – Pittsburgh, PA </w:t>
          </w:r>
        </w:sdtContent>
      </w:sdt>
      <w:r w:rsidR="00BE4B14">
        <w:tab/>
      </w:r>
      <w:r w:rsidR="006F11B0">
        <w:t>200</w:t>
      </w:r>
      <w:r w:rsidR="00611C8F">
        <w:t>0</w:t>
      </w:r>
      <w:r w:rsidR="006F11B0">
        <w:t>-Present</w:t>
      </w:r>
    </w:p>
    <w:sdt>
      <w:sdtPr>
        <w:id w:val="9459797"/>
        <w:placeholder>
          <w:docPart w:val="B66AE024AB96F447B1815309CBC38039"/>
        </w:placeholder>
      </w:sdtPr>
      <w:sdtEndPr/>
      <w:sdtContent>
        <w:p w14:paraId="2292ECDF" w14:textId="1B7EE586" w:rsidR="006F11B0" w:rsidRDefault="006F11B0" w:rsidP="006F11B0">
          <w:pPr>
            <w:pStyle w:val="ListBullet"/>
          </w:pPr>
          <w:r w:rsidRPr="006F11B0">
            <w:t>Complete wireframe process for National Enzyme Company. Complete overhaul of information and site structure.</w:t>
          </w:r>
          <w:r w:rsidR="00383188">
            <w:t xml:space="preserve"> Assisted in rebranding of print material.</w:t>
          </w:r>
        </w:p>
        <w:p w14:paraId="0AF0A5C0" w14:textId="55837063" w:rsidR="006F11B0" w:rsidRDefault="006F11B0" w:rsidP="006F11B0">
          <w:pPr>
            <w:pStyle w:val="ListBullet"/>
          </w:pPr>
          <w:r w:rsidRPr="006F11B0">
            <w:t>Planning, design and implementation of complete websites</w:t>
          </w:r>
          <w:r w:rsidR="00542DA0">
            <w:t>.</w:t>
          </w:r>
        </w:p>
        <w:p w14:paraId="39E1B1AD" w14:textId="19AF6A9C" w:rsidR="008C503B" w:rsidRDefault="006F11B0" w:rsidP="006F11B0">
          <w:pPr>
            <w:pStyle w:val="ListBullet"/>
          </w:pPr>
          <w:r w:rsidRPr="006F11B0">
            <w:t>Marketing and social media for local businesses.</w:t>
          </w:r>
        </w:p>
      </w:sdtContent>
    </w:sdt>
    <w:p w14:paraId="226A15B6" w14:textId="77777777" w:rsidR="008C503B" w:rsidRDefault="00BE4B14">
      <w:pPr>
        <w:pStyle w:val="Heading1"/>
      </w:pPr>
      <w:r>
        <w:t>Education</w:t>
      </w:r>
    </w:p>
    <w:p w14:paraId="5ACFB51E" w14:textId="5A7BA093" w:rsidR="008C503B" w:rsidRDefault="001C52B7">
      <w:pPr>
        <w:pStyle w:val="Heading2"/>
      </w:pPr>
      <w:sdt>
        <w:sdtPr>
          <w:id w:val="9459748"/>
          <w:placeholder>
            <w:docPart w:val="FC0B06E23DB5284BA9D3EBCD292CB30F"/>
          </w:placeholder>
        </w:sdtPr>
        <w:sdtEndPr/>
        <w:sdtContent>
          <w:r w:rsidR="00F211F6">
            <w:t>Bradford School, Pittsburgh, Pa 15219</w:t>
          </w:r>
        </w:sdtContent>
      </w:sdt>
      <w:r w:rsidR="00BE4B14">
        <w:tab/>
      </w:r>
      <w:r w:rsidR="00F211F6">
        <w:t>1998-2000</w:t>
      </w:r>
    </w:p>
    <w:sdt>
      <w:sdtPr>
        <w:id w:val="9459749"/>
        <w:placeholder>
          <w:docPart w:val="24453D7C234931459D682280687FB7CE"/>
        </w:placeholder>
      </w:sdtPr>
      <w:sdtEndPr/>
      <w:sdtContent>
        <w:p w14:paraId="6D641D1B" w14:textId="107424F3" w:rsidR="008C503B" w:rsidRDefault="00F211F6">
          <w:pPr>
            <w:pStyle w:val="BodyText"/>
          </w:pPr>
          <w:r>
            <w:t>2 year Associates Degree. Studied Graphic Design, Marketing and Web Design.</w:t>
          </w:r>
        </w:p>
      </w:sdtContent>
    </w:sdt>
    <w:p w14:paraId="34BD9383" w14:textId="78C1FC5E" w:rsidR="008C503B" w:rsidRDefault="001C52B7">
      <w:pPr>
        <w:pStyle w:val="Heading2"/>
      </w:pPr>
      <w:sdt>
        <w:sdtPr>
          <w:id w:val="9459752"/>
          <w:placeholder>
            <w:docPart w:val="B5728DB81CE9CD479D5218117752BDB2"/>
          </w:placeholder>
        </w:sdtPr>
        <w:sdtEndPr/>
        <w:sdtContent>
          <w:r w:rsidR="00F211F6">
            <w:t>CCAC North Campus</w:t>
          </w:r>
        </w:sdtContent>
      </w:sdt>
      <w:r w:rsidR="00BE4B14">
        <w:tab/>
      </w:r>
      <w:r w:rsidR="00F211F6">
        <w:t>2004-2005</w:t>
      </w:r>
    </w:p>
    <w:sdt>
      <w:sdtPr>
        <w:id w:val="9459753"/>
        <w:placeholder>
          <w:docPart w:val="819D4B73060F634E80483F5680D543A0"/>
        </w:placeholder>
      </w:sdtPr>
      <w:sdtEndPr/>
      <w:sdtContent>
        <w:p w14:paraId="08684F0A" w14:textId="69726670" w:rsidR="00F211F6" w:rsidRDefault="00F211F6">
          <w:pPr>
            <w:pStyle w:val="BodyText"/>
          </w:pPr>
          <w:r>
            <w:t xml:space="preserve">Web Design Certificate; </w:t>
          </w:r>
          <w:r w:rsidR="0067525E">
            <w:t>Three Semester</w:t>
          </w:r>
          <w:r>
            <w:t xml:space="preserve"> Course focused on the core fundamentals of </w:t>
          </w:r>
          <w:r w:rsidR="0067525E">
            <w:t>HTML/CSS</w:t>
          </w:r>
          <w:r w:rsidR="00542DA0">
            <w:t>.</w:t>
          </w:r>
        </w:p>
        <w:p w14:paraId="4C271579" w14:textId="6C687615" w:rsidR="00F211F6" w:rsidRDefault="001C52B7" w:rsidP="00F211F6">
          <w:pPr>
            <w:pStyle w:val="Heading2"/>
          </w:pPr>
          <w:sdt>
            <w:sdtPr>
              <w:id w:val="1370646060"/>
              <w:placeholder>
                <w:docPart w:val="193FB6F3CA37A24390E38B216A3AB6E3"/>
              </w:placeholder>
            </w:sdtPr>
            <w:sdtEndPr/>
            <w:sdtContent>
              <w:r w:rsidR="00F211F6">
                <w:t>Online Training</w:t>
              </w:r>
            </w:sdtContent>
          </w:sdt>
          <w:r w:rsidR="00F211F6">
            <w:tab/>
            <w:t>2008-Present</w:t>
          </w:r>
        </w:p>
        <w:sdt>
          <w:sdtPr>
            <w:id w:val="-60552773"/>
            <w:placeholder>
              <w:docPart w:val="8958932628EE7A45A9713E1B9FF6503B"/>
            </w:placeholder>
          </w:sdtPr>
          <w:sdtEndPr/>
          <w:sdtContent>
            <w:p w14:paraId="126F9754" w14:textId="01146FCB" w:rsidR="00F211F6" w:rsidRDefault="0067525E" w:rsidP="00F211F6">
              <w:pPr>
                <w:pStyle w:val="BodyText"/>
              </w:pPr>
              <w:r>
                <w:t>Continuing education to stay on top of the latest trends in design and technology</w:t>
              </w:r>
              <w:r w:rsidR="00C253BE">
                <w:t>. New technologies HTML5 and Responsive Web Design theory</w:t>
              </w:r>
              <w:r w:rsidR="00F15132">
                <w:t xml:space="preserve"> and latest graphic design trends</w:t>
              </w:r>
            </w:p>
          </w:sdtContent>
        </w:sdt>
        <w:p w14:paraId="67D0E86C" w14:textId="24ACEC41" w:rsidR="008C503B" w:rsidRDefault="001C52B7">
          <w:pPr>
            <w:pStyle w:val="BodyText"/>
          </w:pPr>
        </w:p>
      </w:sdtContent>
    </w:sdt>
    <w:p w14:paraId="54715D49" w14:textId="77777777" w:rsidR="008C503B" w:rsidRDefault="00BE4B14">
      <w:pPr>
        <w:pStyle w:val="Heading1"/>
      </w:pPr>
      <w:r>
        <w:t>Skills</w:t>
      </w:r>
    </w:p>
    <w:sdt>
      <w:sdtPr>
        <w:id w:val="9459754"/>
        <w:placeholder>
          <w:docPart w:val="C926C97884D8D543BF5E49976D947271"/>
        </w:placeholder>
      </w:sdtPr>
      <w:sdtEndPr/>
      <w:sdtContent>
        <w:p w14:paraId="196CEB1E" w14:textId="35EFC9F4" w:rsidR="00F211F6" w:rsidRDefault="00F12BF9">
          <w:pPr>
            <w:pStyle w:val="BodyText"/>
          </w:pPr>
          <w:r>
            <w:t xml:space="preserve">User Interface Design, Prototyping and Design Comping with Adobe XD, Angular JS, </w:t>
          </w:r>
          <w:proofErr w:type="spellStart"/>
          <w:r>
            <w:t>Javascript</w:t>
          </w:r>
          <w:proofErr w:type="spellEnd"/>
          <w:r>
            <w:t>, Type Script, HTML, CSS, SASS, Adobe Illustrator, Adobe Photoshop, All Microsoft Products including Microsoft Teams, Agile and Kanb</w:t>
          </w:r>
          <w:r w:rsidR="00C1050F">
            <w:t>an, Atlassian Jira, Git, Microsoft Azure</w:t>
          </w:r>
        </w:p>
        <w:p w14:paraId="0260A213" w14:textId="219063CB" w:rsidR="00F211F6" w:rsidRDefault="00F211F6" w:rsidP="00F211F6">
          <w:pPr>
            <w:pStyle w:val="BodyText"/>
          </w:pPr>
        </w:p>
        <w:p w14:paraId="31E3EBE5" w14:textId="77777777" w:rsidR="00F211F6" w:rsidRDefault="00F211F6">
          <w:pPr>
            <w:pStyle w:val="BodyText"/>
          </w:pPr>
        </w:p>
        <w:p w14:paraId="1C14A27F" w14:textId="5A951ECC" w:rsidR="008C503B" w:rsidRDefault="001C52B7">
          <w:pPr>
            <w:pStyle w:val="BodyText"/>
          </w:pPr>
        </w:p>
      </w:sdtContent>
    </w:sdt>
    <w:p w14:paraId="5EAAA7F8" w14:textId="77777777" w:rsidR="008C503B" w:rsidRDefault="008C503B"/>
    <w:sectPr w:rsidR="008C503B" w:rsidSect="008C503B">
      <w:headerReference w:type="default" r:id="rId7"/>
      <w:headerReference w:type="first" r:id="rId8"/>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B7251" w14:textId="77777777" w:rsidR="001C52B7" w:rsidRDefault="001C52B7">
      <w:pPr>
        <w:spacing w:line="240" w:lineRule="auto"/>
      </w:pPr>
      <w:r>
        <w:separator/>
      </w:r>
    </w:p>
  </w:endnote>
  <w:endnote w:type="continuationSeparator" w:id="0">
    <w:p w14:paraId="010C831B" w14:textId="77777777" w:rsidR="001C52B7" w:rsidRDefault="001C52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96C99" w14:textId="77777777" w:rsidR="001C52B7" w:rsidRDefault="001C52B7">
      <w:pPr>
        <w:spacing w:line="240" w:lineRule="auto"/>
      </w:pPr>
      <w:r>
        <w:separator/>
      </w:r>
    </w:p>
  </w:footnote>
  <w:footnote w:type="continuationSeparator" w:id="0">
    <w:p w14:paraId="022C3D28" w14:textId="77777777" w:rsidR="001C52B7" w:rsidRDefault="001C52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84AD0" w14:textId="77777777" w:rsidR="00611C8F" w:rsidRDefault="00611C8F">
    <w:pPr>
      <w:pStyle w:val="Header"/>
    </w:pPr>
    <w:r>
      <w:t xml:space="preserve">Page </w:t>
    </w:r>
    <w:r>
      <w:fldChar w:fldCharType="begin"/>
    </w:r>
    <w:r>
      <w:instrText xml:space="preserve"> page </w:instrText>
    </w:r>
    <w:r>
      <w:fldChar w:fldCharType="separate"/>
    </w:r>
    <w:r w:rsidR="00206A06">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95CC6" w14:textId="77777777" w:rsidR="00611C8F" w:rsidRDefault="00611C8F">
    <w:pPr>
      <w:pStyle w:val="Title"/>
    </w:pPr>
    <w:r>
      <w:t>Michael Riccelli</w:t>
    </w:r>
  </w:p>
  <w:p w14:paraId="1F08EBDA" w14:textId="4954EE37" w:rsidR="00611C8F" w:rsidRDefault="00611C8F">
    <w:pPr>
      <w:pStyle w:val="ContactDetails"/>
    </w:pPr>
    <w:r>
      <w:t xml:space="preserve">1416 </w:t>
    </w:r>
    <w:proofErr w:type="spellStart"/>
    <w:r>
      <w:t>E.Elfinwild</w:t>
    </w:r>
    <w:proofErr w:type="spellEnd"/>
    <w:r>
      <w:t xml:space="preserve"> Road, Allison Park, PA  15101</w:t>
    </w:r>
    <w:r>
      <w:br/>
      <w:t>Phone: 412.559.9614   E-Mail: mriccelli</w:t>
    </w:r>
    <w:r w:rsidR="0067525E">
      <w:t>75</w:t>
    </w:r>
    <w:r>
      <w:t>@</w:t>
    </w:r>
    <w:r w:rsidR="0067525E">
      <w:t>gmail</w:t>
    </w:r>
    <w: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15:restartNumberingAfterBreak="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89846">
    <w:abstractNumId w:val="9"/>
  </w:num>
  <w:num w:numId="2" w16cid:durableId="185602596">
    <w:abstractNumId w:val="7"/>
  </w:num>
  <w:num w:numId="3" w16cid:durableId="1084834971">
    <w:abstractNumId w:val="6"/>
  </w:num>
  <w:num w:numId="4" w16cid:durableId="1321538718">
    <w:abstractNumId w:val="5"/>
  </w:num>
  <w:num w:numId="5" w16cid:durableId="2021349344">
    <w:abstractNumId w:val="4"/>
  </w:num>
  <w:num w:numId="6" w16cid:durableId="885801002">
    <w:abstractNumId w:val="8"/>
  </w:num>
  <w:num w:numId="7" w16cid:durableId="1356232333">
    <w:abstractNumId w:val="3"/>
  </w:num>
  <w:num w:numId="8" w16cid:durableId="1473643979">
    <w:abstractNumId w:val="2"/>
  </w:num>
  <w:num w:numId="9" w16cid:durableId="100075219">
    <w:abstractNumId w:val="1"/>
  </w:num>
  <w:num w:numId="10" w16cid:durableId="376204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howDynamicGuides" w:val="1"/>
    <w:docVar w:name="ShowMarginGuides" w:val="0"/>
    <w:docVar w:name="ShowOutlines" w:val="0"/>
    <w:docVar w:name="ShowStaticGuides" w:val="0"/>
  </w:docVars>
  <w:rsids>
    <w:rsidRoot w:val="00285BD8"/>
    <w:rsid w:val="00002C3B"/>
    <w:rsid w:val="00051E51"/>
    <w:rsid w:val="00057B05"/>
    <w:rsid w:val="00146310"/>
    <w:rsid w:val="00155880"/>
    <w:rsid w:val="0019004F"/>
    <w:rsid w:val="001A3DF0"/>
    <w:rsid w:val="001B66BD"/>
    <w:rsid w:val="001C52B7"/>
    <w:rsid w:val="00206A06"/>
    <w:rsid w:val="00224E26"/>
    <w:rsid w:val="00234572"/>
    <w:rsid w:val="00237C23"/>
    <w:rsid w:val="00285BD8"/>
    <w:rsid w:val="002E5B0D"/>
    <w:rsid w:val="00361852"/>
    <w:rsid w:val="00383188"/>
    <w:rsid w:val="003A21E7"/>
    <w:rsid w:val="003E0F3C"/>
    <w:rsid w:val="004E4251"/>
    <w:rsid w:val="0050622D"/>
    <w:rsid w:val="00542DA0"/>
    <w:rsid w:val="00611C8F"/>
    <w:rsid w:val="00635811"/>
    <w:rsid w:val="0067525E"/>
    <w:rsid w:val="006D4442"/>
    <w:rsid w:val="006F11B0"/>
    <w:rsid w:val="007B183E"/>
    <w:rsid w:val="007D02E0"/>
    <w:rsid w:val="0087057A"/>
    <w:rsid w:val="008C503B"/>
    <w:rsid w:val="008D0AFF"/>
    <w:rsid w:val="008E0DDF"/>
    <w:rsid w:val="00917B89"/>
    <w:rsid w:val="009448D8"/>
    <w:rsid w:val="00995EAB"/>
    <w:rsid w:val="00A71489"/>
    <w:rsid w:val="00B9316C"/>
    <w:rsid w:val="00BE4B14"/>
    <w:rsid w:val="00BF68AC"/>
    <w:rsid w:val="00C1050F"/>
    <w:rsid w:val="00C20FEC"/>
    <w:rsid w:val="00C253BE"/>
    <w:rsid w:val="00C96103"/>
    <w:rsid w:val="00D50A0D"/>
    <w:rsid w:val="00D96799"/>
    <w:rsid w:val="00E91E00"/>
    <w:rsid w:val="00ED60E3"/>
    <w:rsid w:val="00F12BF9"/>
    <w:rsid w:val="00F15132"/>
    <w:rsid w:val="00F211F6"/>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657D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69BEE67C3A1741B2BD41BB473B352E"/>
        <w:category>
          <w:name w:val="General"/>
          <w:gallery w:val="placeholder"/>
        </w:category>
        <w:types>
          <w:type w:val="bbPlcHdr"/>
        </w:types>
        <w:behaviors>
          <w:behavior w:val="content"/>
        </w:behaviors>
        <w:guid w:val="{8D4B3C28-B0D3-4749-B8DE-45AA1E3AD306}"/>
      </w:docPartPr>
      <w:docPartBody>
        <w:p w:rsidR="00112080" w:rsidRDefault="00112080">
          <w:pPr>
            <w:pStyle w:val="3F69BEE67C3A1741B2BD41BB473B352E"/>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109A25D4B4836749938AC520CE175A7E"/>
        <w:category>
          <w:name w:val="General"/>
          <w:gallery w:val="placeholder"/>
        </w:category>
        <w:types>
          <w:type w:val="bbPlcHdr"/>
        </w:types>
        <w:behaviors>
          <w:behavior w:val="content"/>
        </w:behaviors>
        <w:guid w:val="{62BC6B01-27F5-3B42-8C24-1CE8B0179B9F}"/>
      </w:docPartPr>
      <w:docPartBody>
        <w:p w:rsidR="00112080" w:rsidRDefault="00112080">
          <w:pPr>
            <w:pStyle w:val="109A25D4B4836749938AC520CE175A7E"/>
          </w:pPr>
          <w:r>
            <w:t>Lorem ipsum dolor</w:t>
          </w:r>
        </w:p>
      </w:docPartBody>
    </w:docPart>
    <w:docPart>
      <w:docPartPr>
        <w:name w:val="56A47B59D10B724A8A3A99D8255A23F8"/>
        <w:category>
          <w:name w:val="General"/>
          <w:gallery w:val="placeholder"/>
        </w:category>
        <w:types>
          <w:type w:val="bbPlcHdr"/>
        </w:types>
        <w:behaviors>
          <w:behavior w:val="content"/>
        </w:behaviors>
        <w:guid w:val="{B4DF5FB4-5E21-F64A-9A91-DEDD5AF960DE}"/>
      </w:docPartPr>
      <w:docPartBody>
        <w:p w:rsidR="0026466A" w:rsidRDefault="00112080">
          <w:pPr>
            <w:pStyle w:val="ListBullet"/>
          </w:pPr>
          <w:r>
            <w:t>Etiam cursus suscipit enim. Nulla facilisi. Integer eleifend diam eu diam. Donec dapibus enim sollicitudin nulla. Nam hendrerit. Nunc id nisi. Curabitur sed neque. Pellentesque placerat consequat pede.</w:t>
          </w:r>
        </w:p>
        <w:p w:rsidR="0026466A" w:rsidRDefault="00112080">
          <w:pPr>
            <w:pStyle w:val="ListBullet"/>
          </w:pPr>
          <w:r>
            <w:t>Nullam dapibus elementum metus. Aenean libero sem, commodo euismod, imperdiet et, molestie vel, neque. Duis nec sapien eu pede consectetuer placerat.</w:t>
          </w:r>
        </w:p>
        <w:p w:rsidR="00112080" w:rsidRDefault="00112080">
          <w:pPr>
            <w:pStyle w:val="56A47B59D10B724A8A3A99D8255A23F8"/>
          </w:pPr>
          <w:r>
            <w:t>Pellentesque interdum, tellus non consectetuer mattis, lectus eros volutpat nunc, auctor nonummy nulla lectus nec tellus. Aliquam hendrerit lorem vulputate turpis.</w:t>
          </w:r>
        </w:p>
      </w:docPartBody>
    </w:docPart>
    <w:docPart>
      <w:docPartPr>
        <w:name w:val="725B0CBA6F796544A7EF9AE5A1F27E82"/>
        <w:category>
          <w:name w:val="General"/>
          <w:gallery w:val="placeholder"/>
        </w:category>
        <w:types>
          <w:type w:val="bbPlcHdr"/>
        </w:types>
        <w:behaviors>
          <w:behavior w:val="content"/>
        </w:behaviors>
        <w:guid w:val="{26909CBA-2006-BE43-BA04-2B90E63C081B}"/>
      </w:docPartPr>
      <w:docPartBody>
        <w:p w:rsidR="00112080" w:rsidRDefault="00112080">
          <w:pPr>
            <w:pStyle w:val="725B0CBA6F796544A7EF9AE5A1F27E82"/>
          </w:pPr>
          <w:r>
            <w:t>Lorem ipsum dolor</w:t>
          </w:r>
        </w:p>
      </w:docPartBody>
    </w:docPart>
    <w:docPart>
      <w:docPartPr>
        <w:name w:val="B66AE024AB96F447B1815309CBC38039"/>
        <w:category>
          <w:name w:val="General"/>
          <w:gallery w:val="placeholder"/>
        </w:category>
        <w:types>
          <w:type w:val="bbPlcHdr"/>
        </w:types>
        <w:behaviors>
          <w:behavior w:val="content"/>
        </w:behaviors>
        <w:guid w:val="{A9FF67ED-CF0E-B24C-9A32-61EFB637CE17}"/>
      </w:docPartPr>
      <w:docPartBody>
        <w:p w:rsidR="0026466A" w:rsidRDefault="00112080">
          <w:pPr>
            <w:pStyle w:val="ListBullet"/>
          </w:pPr>
          <w:r>
            <w:t>Etiam cursus suscipit enim. Nulla facilisi. Integer eleifend diam eu diam. Donec dapibus enim sollicitudin nulla. Nam hendrerit. Nunc id nisi. Curabitur sed neque. Pellentesque placerat consequat pede.</w:t>
          </w:r>
        </w:p>
        <w:p w:rsidR="0026466A" w:rsidRDefault="00112080">
          <w:pPr>
            <w:pStyle w:val="ListBullet"/>
          </w:pPr>
          <w:r>
            <w:t>Nullam dapibus elementum metus. Aenean libero sem, commodo euismod, imperdiet et, molestie vel, neque. Duis nec sapien eu pede consectetuer placerat.</w:t>
          </w:r>
        </w:p>
        <w:p w:rsidR="00112080" w:rsidRDefault="00112080">
          <w:pPr>
            <w:pStyle w:val="B66AE024AB96F447B1815309CBC38039"/>
          </w:pPr>
          <w:r>
            <w:t>Pellentesque interdum, tellus non consectetuer mattis, lectus eros volutpat nunc, auctor nonummy nulla lectus nec tellus. Aliquam hendrerit lorem vulputate turpis.</w:t>
          </w:r>
        </w:p>
      </w:docPartBody>
    </w:docPart>
    <w:docPart>
      <w:docPartPr>
        <w:name w:val="FC0B06E23DB5284BA9D3EBCD292CB30F"/>
        <w:category>
          <w:name w:val="General"/>
          <w:gallery w:val="placeholder"/>
        </w:category>
        <w:types>
          <w:type w:val="bbPlcHdr"/>
        </w:types>
        <w:behaviors>
          <w:behavior w:val="content"/>
        </w:behaviors>
        <w:guid w:val="{A307DE07-2FFC-6A4C-8A05-B5529D154F06}"/>
      </w:docPartPr>
      <w:docPartBody>
        <w:p w:rsidR="00112080" w:rsidRDefault="00112080">
          <w:pPr>
            <w:pStyle w:val="FC0B06E23DB5284BA9D3EBCD292CB30F"/>
          </w:pPr>
          <w:r>
            <w:t>Aliquam dapibus.</w:t>
          </w:r>
        </w:p>
      </w:docPartBody>
    </w:docPart>
    <w:docPart>
      <w:docPartPr>
        <w:name w:val="24453D7C234931459D682280687FB7CE"/>
        <w:category>
          <w:name w:val="General"/>
          <w:gallery w:val="placeholder"/>
        </w:category>
        <w:types>
          <w:type w:val="bbPlcHdr"/>
        </w:types>
        <w:behaviors>
          <w:behavior w:val="content"/>
        </w:behaviors>
        <w:guid w:val="{09985FBE-39A7-2A43-97D8-B7226F479242}"/>
      </w:docPartPr>
      <w:docPartBody>
        <w:p w:rsidR="00112080" w:rsidRDefault="00112080">
          <w:pPr>
            <w:pStyle w:val="24453D7C234931459D682280687FB7C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B5728DB81CE9CD479D5218117752BDB2"/>
        <w:category>
          <w:name w:val="General"/>
          <w:gallery w:val="placeholder"/>
        </w:category>
        <w:types>
          <w:type w:val="bbPlcHdr"/>
        </w:types>
        <w:behaviors>
          <w:behavior w:val="content"/>
        </w:behaviors>
        <w:guid w:val="{3E63877A-31EC-5446-91C5-F73034B5C08A}"/>
      </w:docPartPr>
      <w:docPartBody>
        <w:p w:rsidR="00112080" w:rsidRDefault="00112080">
          <w:pPr>
            <w:pStyle w:val="B5728DB81CE9CD479D5218117752BDB2"/>
          </w:pPr>
          <w:r>
            <w:t>Aliquam dapibus.</w:t>
          </w:r>
        </w:p>
      </w:docPartBody>
    </w:docPart>
    <w:docPart>
      <w:docPartPr>
        <w:name w:val="819D4B73060F634E80483F5680D543A0"/>
        <w:category>
          <w:name w:val="General"/>
          <w:gallery w:val="placeholder"/>
        </w:category>
        <w:types>
          <w:type w:val="bbPlcHdr"/>
        </w:types>
        <w:behaviors>
          <w:behavior w:val="content"/>
        </w:behaviors>
        <w:guid w:val="{51FFEAF7-7240-F941-878A-4DD57280F6F0}"/>
      </w:docPartPr>
      <w:docPartBody>
        <w:p w:rsidR="00112080" w:rsidRDefault="00112080">
          <w:pPr>
            <w:pStyle w:val="819D4B73060F634E80483F5680D543A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926C97884D8D543BF5E49976D947271"/>
        <w:category>
          <w:name w:val="General"/>
          <w:gallery w:val="placeholder"/>
        </w:category>
        <w:types>
          <w:type w:val="bbPlcHdr"/>
        </w:types>
        <w:behaviors>
          <w:behavior w:val="content"/>
        </w:behaviors>
        <w:guid w:val="{1B0AF8DA-1DBC-8D44-8376-2E93AE14E7DD}"/>
      </w:docPartPr>
      <w:docPartBody>
        <w:p w:rsidR="00112080" w:rsidRDefault="00112080">
          <w:pPr>
            <w:pStyle w:val="C926C97884D8D543BF5E49976D947271"/>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
      <w:docPartPr>
        <w:name w:val="193FB6F3CA37A24390E38B216A3AB6E3"/>
        <w:category>
          <w:name w:val="General"/>
          <w:gallery w:val="placeholder"/>
        </w:category>
        <w:types>
          <w:type w:val="bbPlcHdr"/>
        </w:types>
        <w:behaviors>
          <w:behavior w:val="content"/>
        </w:behaviors>
        <w:guid w:val="{71DD38E4-6FB0-D04E-BAD3-68C8BD415785}"/>
      </w:docPartPr>
      <w:docPartBody>
        <w:p w:rsidR="0054681C" w:rsidRDefault="00112080" w:rsidP="00112080">
          <w:pPr>
            <w:pStyle w:val="193FB6F3CA37A24390E38B216A3AB6E3"/>
          </w:pPr>
          <w:r>
            <w:t>Aliquam dapibus.</w:t>
          </w:r>
        </w:p>
      </w:docPartBody>
    </w:docPart>
    <w:docPart>
      <w:docPartPr>
        <w:name w:val="8958932628EE7A45A9713E1B9FF6503B"/>
        <w:category>
          <w:name w:val="General"/>
          <w:gallery w:val="placeholder"/>
        </w:category>
        <w:types>
          <w:type w:val="bbPlcHdr"/>
        </w:types>
        <w:behaviors>
          <w:behavior w:val="content"/>
        </w:behaviors>
        <w:guid w:val="{C5C908D6-C145-3345-B1C6-A154F31C3202}"/>
      </w:docPartPr>
      <w:docPartBody>
        <w:p w:rsidR="0054681C" w:rsidRDefault="00112080" w:rsidP="00112080">
          <w:pPr>
            <w:pStyle w:val="8958932628EE7A45A9713E1B9FF6503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05E48D3196CF7842AC7E4014D17286DD"/>
        <w:category>
          <w:name w:val="General"/>
          <w:gallery w:val="placeholder"/>
        </w:category>
        <w:types>
          <w:type w:val="bbPlcHdr"/>
        </w:types>
        <w:behaviors>
          <w:behavior w:val="content"/>
        </w:behaviors>
        <w:guid w:val="{7C2F508A-67FB-F541-9CFE-7B3408BA4A82}"/>
      </w:docPartPr>
      <w:docPartBody>
        <w:p w:rsidR="00756FE1" w:rsidRDefault="001A196C" w:rsidP="001A196C">
          <w:pPr>
            <w:pStyle w:val="05E48D3196CF7842AC7E4014D17286DD"/>
          </w:pPr>
          <w:r>
            <w:t>Lorem ipsum dolor</w:t>
          </w:r>
        </w:p>
      </w:docPartBody>
    </w:docPart>
    <w:docPart>
      <w:docPartPr>
        <w:name w:val="3E0944481D07574FBF395BA1E11E8154"/>
        <w:category>
          <w:name w:val="General"/>
          <w:gallery w:val="placeholder"/>
        </w:category>
        <w:types>
          <w:type w:val="bbPlcHdr"/>
        </w:types>
        <w:behaviors>
          <w:behavior w:val="content"/>
        </w:behaviors>
        <w:guid w:val="{10D7D95A-1AAC-1546-B7CF-BFE8AA72A065}"/>
      </w:docPartPr>
      <w:docPartBody>
        <w:p w:rsidR="001A196C" w:rsidRDefault="001A196C">
          <w:pPr>
            <w:pStyle w:val="ListBullet"/>
          </w:pPr>
          <w:r>
            <w:t>Etiam cursus suscipit enim. Nulla facilisi. Integer eleifend diam eu diam. Donec dapibus enim sollicitudin nulla. Nam hendrerit. Nunc id nisi. Curabitur sed neque. Pellentesque placerat consequat pede.</w:t>
          </w:r>
        </w:p>
        <w:p w:rsidR="001A196C" w:rsidRDefault="001A196C">
          <w:pPr>
            <w:pStyle w:val="ListBullet"/>
          </w:pPr>
          <w:r>
            <w:t>Nullam dapibus elementum metus. Aenean libero sem, commodo euismod, imperdiet et, molestie vel, neque. Duis nec sapien eu pede consectetuer placerat.</w:t>
          </w:r>
        </w:p>
        <w:p w:rsidR="00756FE1" w:rsidRDefault="001A196C" w:rsidP="001A196C">
          <w:pPr>
            <w:pStyle w:val="3E0944481D07574FBF395BA1E11E8154"/>
          </w:pPr>
          <w:r>
            <w:t>Pellentesque interdum, tellus non consectetuer mattis, lectus eros volutpat nunc, auctor nonummy nulla lectus nec tellus. Aliquam hendrerit lorem vulputate turpis.</w:t>
          </w:r>
        </w:p>
      </w:docPartBody>
    </w:docPart>
    <w:docPart>
      <w:docPartPr>
        <w:name w:val="3BAFB32A787D7144AFBCE48D49326649"/>
        <w:category>
          <w:name w:val="General"/>
          <w:gallery w:val="placeholder"/>
        </w:category>
        <w:types>
          <w:type w:val="bbPlcHdr"/>
        </w:types>
        <w:behaviors>
          <w:behavior w:val="content"/>
        </w:behaviors>
        <w:guid w:val="{84EF88BB-58EB-0740-A730-6E21D082D5CB}"/>
      </w:docPartPr>
      <w:docPartBody>
        <w:p w:rsidR="00F94913" w:rsidRDefault="00927367" w:rsidP="00927367">
          <w:pPr>
            <w:pStyle w:val="3BAFB32A787D7144AFBCE48D49326649"/>
          </w:pPr>
          <w:r>
            <w:t>Lorem ipsum dolor</w:t>
          </w:r>
        </w:p>
      </w:docPartBody>
    </w:docPart>
    <w:docPart>
      <w:docPartPr>
        <w:name w:val="54C9D2C5EDC2184788A01DC334EDD566"/>
        <w:category>
          <w:name w:val="General"/>
          <w:gallery w:val="placeholder"/>
        </w:category>
        <w:types>
          <w:type w:val="bbPlcHdr"/>
        </w:types>
        <w:behaviors>
          <w:behavior w:val="content"/>
        </w:behaviors>
        <w:guid w:val="{75ACA7F5-A464-2A4D-99A7-0CC4E78ACD35}"/>
      </w:docPartPr>
      <w:docPartBody>
        <w:p w:rsidR="00F94913" w:rsidRDefault="00927367" w:rsidP="00927367">
          <w:pPr>
            <w:pStyle w:val="54C9D2C5EDC2184788A01DC334EDD566"/>
          </w:pPr>
          <w:r>
            <w:t>Lorem ipsum dolor</w:t>
          </w:r>
        </w:p>
      </w:docPartBody>
    </w:docPart>
    <w:docPart>
      <w:docPartPr>
        <w:name w:val="E25AD5B7FF8DD44ABD54E6A627E30C07"/>
        <w:category>
          <w:name w:val="General"/>
          <w:gallery w:val="placeholder"/>
        </w:category>
        <w:types>
          <w:type w:val="bbPlcHdr"/>
        </w:types>
        <w:behaviors>
          <w:behavior w:val="content"/>
        </w:behaviors>
        <w:guid w:val="{970F581E-D29B-FA42-BAE1-6CEDFB5FF0A8}"/>
      </w:docPartPr>
      <w:docPartBody>
        <w:p w:rsidR="00927367" w:rsidRDefault="00927367">
          <w:pPr>
            <w:pStyle w:val="ListBullet"/>
          </w:pPr>
          <w:r>
            <w:t>Etiam cursus suscipit enim. Nulla facilisi. Integer eleifend diam eu diam. Donec dapibus enim sollicitudin nulla. Nam hendrerit. Nunc id nisi. Curabitur sed neque. Pellentesque placerat consequat pede.</w:t>
          </w:r>
        </w:p>
        <w:p w:rsidR="00927367" w:rsidRDefault="00927367">
          <w:pPr>
            <w:pStyle w:val="ListBullet"/>
          </w:pPr>
          <w:r>
            <w:t>Nullam dapibus elementum metus. Aenean libero sem, commodo euismod, imperdiet et, molestie vel, neque. Duis nec sapien eu pede consectetuer placerat.</w:t>
          </w:r>
        </w:p>
        <w:p w:rsidR="00F94913" w:rsidRDefault="00927367" w:rsidP="00927367">
          <w:pPr>
            <w:pStyle w:val="E25AD5B7FF8DD44ABD54E6A627E30C07"/>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619970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2080"/>
    <w:rsid w:val="00112080"/>
    <w:rsid w:val="001A196C"/>
    <w:rsid w:val="001F0722"/>
    <w:rsid w:val="0026466A"/>
    <w:rsid w:val="0034091E"/>
    <w:rsid w:val="0054681C"/>
    <w:rsid w:val="005E7255"/>
    <w:rsid w:val="006D20FC"/>
    <w:rsid w:val="00756FE1"/>
    <w:rsid w:val="00927367"/>
    <w:rsid w:val="00F94913"/>
    <w:rsid w:val="00FF0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3F69BEE67C3A1741B2BD41BB473B352E">
    <w:name w:val="3F69BEE67C3A1741B2BD41BB473B352E"/>
  </w:style>
  <w:style w:type="paragraph" w:customStyle="1" w:styleId="109A25D4B4836749938AC520CE175A7E">
    <w:name w:val="109A25D4B4836749938AC520CE175A7E"/>
  </w:style>
  <w:style w:type="paragraph" w:styleId="ListBullet">
    <w:name w:val="List Bullet"/>
    <w:basedOn w:val="Normal"/>
    <w:rsid w:val="00927367"/>
    <w:pPr>
      <w:numPr>
        <w:numId w:val="1"/>
      </w:numPr>
      <w:spacing w:after="120" w:line="276" w:lineRule="auto"/>
    </w:pPr>
    <w:rPr>
      <w:rFonts w:eastAsiaTheme="minorHAnsi"/>
      <w:sz w:val="20"/>
      <w:szCs w:val="22"/>
      <w:lang w:eastAsia="en-US"/>
    </w:rPr>
  </w:style>
  <w:style w:type="paragraph" w:customStyle="1" w:styleId="56A47B59D10B724A8A3A99D8255A23F8">
    <w:name w:val="56A47B59D10B724A8A3A99D8255A23F8"/>
  </w:style>
  <w:style w:type="paragraph" w:customStyle="1" w:styleId="725B0CBA6F796544A7EF9AE5A1F27E82">
    <w:name w:val="725B0CBA6F796544A7EF9AE5A1F27E82"/>
  </w:style>
  <w:style w:type="paragraph" w:customStyle="1" w:styleId="B66AE024AB96F447B1815309CBC38039">
    <w:name w:val="B66AE024AB96F447B1815309CBC38039"/>
  </w:style>
  <w:style w:type="paragraph" w:customStyle="1" w:styleId="FC0B06E23DB5284BA9D3EBCD292CB30F">
    <w:name w:val="FC0B06E23DB5284BA9D3EBCD292CB30F"/>
  </w:style>
  <w:style w:type="paragraph" w:customStyle="1" w:styleId="24453D7C234931459D682280687FB7CE">
    <w:name w:val="24453D7C234931459D682280687FB7CE"/>
  </w:style>
  <w:style w:type="paragraph" w:customStyle="1" w:styleId="B5728DB81CE9CD479D5218117752BDB2">
    <w:name w:val="B5728DB81CE9CD479D5218117752BDB2"/>
  </w:style>
  <w:style w:type="paragraph" w:customStyle="1" w:styleId="819D4B73060F634E80483F5680D543A0">
    <w:name w:val="819D4B73060F634E80483F5680D543A0"/>
  </w:style>
  <w:style w:type="paragraph" w:customStyle="1" w:styleId="C926C97884D8D543BF5E49976D947271">
    <w:name w:val="C926C97884D8D543BF5E49976D947271"/>
  </w:style>
  <w:style w:type="paragraph" w:customStyle="1" w:styleId="193FB6F3CA37A24390E38B216A3AB6E3">
    <w:name w:val="193FB6F3CA37A24390E38B216A3AB6E3"/>
    <w:rsid w:val="00112080"/>
  </w:style>
  <w:style w:type="paragraph" w:customStyle="1" w:styleId="8958932628EE7A45A9713E1B9FF6503B">
    <w:name w:val="8958932628EE7A45A9713E1B9FF6503B"/>
    <w:rsid w:val="00112080"/>
  </w:style>
  <w:style w:type="paragraph" w:customStyle="1" w:styleId="A260A49CBA73C84BB11F9514D8D91FD2">
    <w:name w:val="A260A49CBA73C84BB11F9514D8D91FD2"/>
    <w:rsid w:val="00112080"/>
  </w:style>
  <w:style w:type="paragraph" w:customStyle="1" w:styleId="05E48D3196CF7842AC7E4014D17286DD">
    <w:name w:val="05E48D3196CF7842AC7E4014D17286DD"/>
    <w:rsid w:val="001A196C"/>
  </w:style>
  <w:style w:type="paragraph" w:customStyle="1" w:styleId="3E0944481D07574FBF395BA1E11E8154">
    <w:name w:val="3E0944481D07574FBF395BA1E11E8154"/>
    <w:rsid w:val="001A196C"/>
  </w:style>
  <w:style w:type="paragraph" w:customStyle="1" w:styleId="3BAFB32A787D7144AFBCE48D49326649">
    <w:name w:val="3BAFB32A787D7144AFBCE48D49326649"/>
    <w:rsid w:val="00927367"/>
    <w:rPr>
      <w:lang w:eastAsia="en-US"/>
    </w:rPr>
  </w:style>
  <w:style w:type="paragraph" w:customStyle="1" w:styleId="54C9D2C5EDC2184788A01DC334EDD566">
    <w:name w:val="54C9D2C5EDC2184788A01DC334EDD566"/>
    <w:rsid w:val="00927367"/>
    <w:rPr>
      <w:lang w:eastAsia="en-US"/>
    </w:rPr>
  </w:style>
  <w:style w:type="paragraph" w:customStyle="1" w:styleId="E25AD5B7FF8DD44ABD54E6A627E30C07">
    <w:name w:val="E25AD5B7FF8DD44ABD54E6A627E30C07"/>
    <w:rsid w:val="00927367"/>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Macintosh%20HD:Applications:Microsoft%20Office%202011:Office:Media:Templates:Print%20Layout%20View:Resumes:Simple%20Resume.dotx</Template>
  <TotalTime>1</TotalTime>
  <Pages>2</Pages>
  <Words>535</Words>
  <Characters>3050</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Objective</vt:lpstr>
      <vt:lpstr>Experience</vt:lpstr>
      <vt:lpstr>    Web Developer II – Oncology Nursing Society - Coraopolis, PA 15275	2014 - Presen</vt:lpstr>
      <vt:lpstr>    </vt:lpstr>
      <vt:lpstr>    Senior Web/Graphic Designer – Amber Products - Imperial, PA 15108	2013 - 2014</vt:lpstr>
      <vt:lpstr>    </vt:lpstr>
      <vt:lpstr>    Senior Web/Graphic Designer - Douglas Laboratories® - Coraopolis, PA 15108	2000 </vt:lpstr>
      <vt:lpstr>    Freelance – Pittsburgh, PA 	2000-Present</vt:lpstr>
      <vt:lpstr>Education</vt:lpstr>
      <vt:lpstr>    Bradford School, Pittsburgh, Pa 15219	1998-2000</vt:lpstr>
      <vt:lpstr>    CCAC North Campus	2004-2005</vt:lpstr>
      <vt:lpstr>    Online Training	2008-Present</vt:lpstr>
      <vt:lpstr>Skills</vt:lpstr>
    </vt:vector>
  </TitlesOfParts>
  <Manager/>
  <Company/>
  <LinksUpToDate>false</LinksUpToDate>
  <CharactersWithSpaces>3578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Mike Riccelli</cp:lastModifiedBy>
  <cp:revision>2</cp:revision>
  <dcterms:created xsi:type="dcterms:W3CDTF">2022-04-05T13:50:00Z</dcterms:created>
  <dcterms:modified xsi:type="dcterms:W3CDTF">2022-04-05T13:50:00Z</dcterms:modified>
  <cp:category/>
</cp:coreProperties>
</file>